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1026F5" w14:textId="602657BC" w:rsidR="00A92082" w:rsidRDefault="00A9208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1" layoutInCell="1" allowOverlap="1" wp14:anchorId="3A00A08A" wp14:editId="7DEF85A4">
            <wp:simplePos x="0" y="0"/>
            <wp:positionH relativeFrom="page">
              <wp:align>right</wp:align>
            </wp:positionH>
            <wp:positionV relativeFrom="paragraph">
              <wp:posOffset>-2286000</wp:posOffset>
            </wp:positionV>
            <wp:extent cx="7772400" cy="11590020"/>
            <wp:effectExtent l="0" t="0" r="0" b="0"/>
            <wp:wrapNone/>
            <wp:docPr id="18" name="Picture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159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D0ED88" w14:textId="77777777" w:rsidR="00A92082" w:rsidRDefault="00A92082"/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348"/>
        <w:gridCol w:w="12"/>
      </w:tblGrid>
      <w:tr w:rsidR="00A92082" w14:paraId="230490F2" w14:textId="77777777" w:rsidTr="00E878E9">
        <w:trPr>
          <w:gridAfter w:val="1"/>
          <w:wAfter w:w="15" w:type="dxa"/>
          <w:trHeight w:val="2730"/>
        </w:trPr>
        <w:tc>
          <w:tcPr>
            <w:tcW w:w="9360" w:type="dxa"/>
          </w:tcPr>
          <w:p w14:paraId="2B801B82" w14:textId="6FEB0B60" w:rsidR="00A92082" w:rsidRPr="00AF300E" w:rsidRDefault="00A92082" w:rsidP="00E878E9">
            <w:pPr>
              <w:pStyle w:val="Heading1"/>
              <w:framePr w:hSpace="0" w:wrap="auto" w:vAnchor="margin" w:xAlign="left" w:yAlign="inline"/>
            </w:pPr>
            <w:sdt>
              <w:sdtPr>
                <w:id w:val="-781102172"/>
                <w:placeholder>
                  <w:docPart w:val="77AAEE94A29F44BA91C443F623200D5A"/>
                </w:placeholder>
                <w15:appearance w15:val="hidden"/>
              </w:sdtPr>
              <w:sdtContent>
                <w:r>
                  <w:t>DOCSPOT     WEB           AP</w:t>
                </w:r>
                <w:r w:rsidR="00262F63">
                  <w:t>p</w:t>
                </w:r>
                <w:r>
                  <w:t>LICATION</w:t>
                </w:r>
              </w:sdtContent>
            </w:sdt>
            <w:r>
              <w:t xml:space="preserve"> </w:t>
            </w:r>
          </w:p>
          <w:p w14:paraId="6CAC2496" w14:textId="77777777" w:rsidR="00A92082" w:rsidRPr="006B609A" w:rsidRDefault="00A92082" w:rsidP="00E878E9">
            <w:pPr>
              <w:jc w:val="center"/>
            </w:pPr>
          </w:p>
        </w:tc>
      </w:tr>
      <w:tr w:rsidR="00A92082" w14:paraId="35DC04CB" w14:textId="77777777" w:rsidTr="00E878E9">
        <w:trPr>
          <w:gridAfter w:val="1"/>
          <w:wAfter w:w="15" w:type="dxa"/>
          <w:trHeight w:val="1445"/>
        </w:trPr>
        <w:tc>
          <w:tcPr>
            <w:tcW w:w="10228" w:type="dxa"/>
          </w:tcPr>
          <w:p w14:paraId="01395089" w14:textId="77777777" w:rsidR="00A92082" w:rsidRPr="00AF300E" w:rsidRDefault="00A92082" w:rsidP="00E878E9">
            <w:pPr>
              <w:spacing w:after="1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4E19B94C" wp14:editId="4BE664E3">
                      <wp:extent cx="981076" cy="0"/>
                      <wp:effectExtent l="0" t="19050" r="28575" b="19050"/>
                      <wp:docPr id="83" name="Straight Connector 83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6B1DC79" id="Straight Connector 83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14:paraId="0ED3493A" w14:textId="7EF10EE5" w:rsidR="00A92082" w:rsidRPr="00AF300E" w:rsidRDefault="00A92082" w:rsidP="00E878E9">
            <w:pPr>
              <w:pStyle w:val="Heading2"/>
            </w:pPr>
            <w:sdt>
              <w:sdtPr>
                <w:id w:val="1487210965"/>
                <w:placeholder>
                  <w:docPart w:val="4EDB6F06AFD341C994E0D2D91FD35273"/>
                </w:placeholder>
              </w:sdtPr>
              <w:sdtContent>
                <w:proofErr w:type="gramStart"/>
                <w:r>
                  <w:t xml:space="preserve">PRAKASH </w:t>
                </w:r>
                <w:r w:rsidR="00262F63">
                  <w:t xml:space="preserve"> </w:t>
                </w:r>
                <w:r>
                  <w:t>V</w:t>
                </w:r>
                <w:proofErr w:type="gramEnd"/>
              </w:sdtContent>
            </w:sdt>
          </w:p>
          <w:p w14:paraId="5AACE50D" w14:textId="048FAD9E" w:rsidR="00A92082" w:rsidRPr="00AF300E" w:rsidRDefault="00A92082" w:rsidP="00E878E9">
            <w:pPr>
              <w:jc w:val="center"/>
            </w:pPr>
            <w:sdt>
              <w:sdtPr>
                <w:id w:val="1575237682"/>
                <w:placeholder>
                  <w:docPart w:val="006D2B1A324B4252998B8222AC51C205"/>
                </w:placeholder>
                <w15:appearance w15:val="hidden"/>
              </w:sdtPr>
              <w:sdtContent>
                <w:r w:rsidR="00262F63" w:rsidRPr="00B57C50">
                  <w:t>MERN Stack Developer</w:t>
                </w:r>
              </w:sdtContent>
            </w:sdt>
          </w:p>
        </w:tc>
      </w:tr>
      <w:tr w:rsidR="00A92082" w14:paraId="53EE4844" w14:textId="77777777" w:rsidTr="00E878E9">
        <w:trPr>
          <w:gridAfter w:val="1"/>
          <w:wAfter w:w="15" w:type="dxa"/>
          <w:trHeight w:val="1890"/>
        </w:trPr>
        <w:tc>
          <w:tcPr>
            <w:tcW w:w="10228" w:type="dxa"/>
          </w:tcPr>
          <w:p w14:paraId="54B0B277" w14:textId="77777777" w:rsidR="00A92082" w:rsidRDefault="00A92082" w:rsidP="00E878E9">
            <w:pPr>
              <w:spacing w:after="3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60B92EDB" wp14:editId="3B4771F5">
                      <wp:extent cx="981076" cy="0"/>
                      <wp:effectExtent l="0" t="19050" r="28575" b="19050"/>
                      <wp:docPr id="84" name="Straight Connector 84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424F068" id="Straight Connector 84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14:paraId="19BB6D74" w14:textId="6EC388BB" w:rsidR="00A92082" w:rsidRPr="00AF300E" w:rsidRDefault="00A92082" w:rsidP="00E878E9">
            <w:pPr>
              <w:jc w:val="center"/>
            </w:pPr>
            <w:sdt>
              <w:sdtPr>
                <w:id w:val="1182005461"/>
                <w:placeholder>
                  <w:docPart w:val="1852F03AC8DB4CFA9887C096FA4A5AB7"/>
                </w:placeholder>
                <w15:appearance w15:val="hidden"/>
              </w:sdtPr>
              <w:sdtContent>
                <w:sdt>
                  <w:sdtPr>
                    <w:id w:val="1440875154"/>
                    <w:placeholder>
                      <w:docPart w:val="E00038F872354DA292E53F01807AF85D"/>
                    </w:placeholder>
                    <w15:appearance w15:val="hidden"/>
                  </w:sdtPr>
                  <w:sdtContent>
                    <w:r w:rsidR="00262F63">
                      <w:t xml:space="preserve">Web Application </w:t>
                    </w:r>
                    <w:proofErr w:type="gramStart"/>
                    <w:r w:rsidR="00262F63">
                      <w:t>Link :</w:t>
                    </w:r>
                    <w:proofErr w:type="gramEnd"/>
                    <w:r w:rsidR="00F017A2">
                      <w:t xml:space="preserve"> </w:t>
                    </w:r>
                    <w:r w:rsidR="00F017A2" w:rsidRPr="00F017A2">
                      <w:t>https://docsport-users.netlify.app</w:t>
                    </w:r>
                    <w:r w:rsidR="00262F63">
                      <w:t xml:space="preserve"> </w:t>
                    </w:r>
                  </w:sdtContent>
                </w:sdt>
              </w:sdtContent>
            </w:sdt>
            <w:r w:rsidRPr="00105759">
              <w:t xml:space="preserve"> </w:t>
            </w:r>
          </w:p>
          <w:p w14:paraId="4662B609" w14:textId="6B625C50" w:rsidR="00A92082" w:rsidRPr="00AF300E" w:rsidRDefault="00A92082" w:rsidP="00E878E9">
            <w:pPr>
              <w:jc w:val="center"/>
            </w:pPr>
            <w:sdt>
              <w:sdtPr>
                <w:id w:val="-585689061"/>
                <w:placeholder>
                  <w:docPart w:val="2C8C98A6DEF744A6B97FE2E10E68771C"/>
                </w:placeholder>
                <w:showingPlcHdr/>
                <w15:appearance w15:val="hidden"/>
              </w:sdtPr>
              <w:sdtContent>
                <w:r w:rsidRPr="00105759">
                  <w:t>RSVP TO:</w:t>
                </w:r>
              </w:sdtContent>
            </w:sdt>
            <w:r w:rsidRPr="00AF300E">
              <w:t xml:space="preserve"> </w:t>
            </w:r>
            <w:sdt>
              <w:sdtPr>
                <w:id w:val="1479340200"/>
                <w:placeholder>
                  <w:docPart w:val="315D8D42E3E644BE8C6B1420EE64B266"/>
                </w:placeholder>
                <w15:appearance w15:val="hidden"/>
              </w:sdtPr>
              <w:sdtContent>
                <w:sdt>
                  <w:sdtPr>
                    <w:id w:val="-51542369"/>
                    <w:placeholder>
                      <w:docPart w:val="885672F3BF82462388CA7810DF2CCB70"/>
                    </w:placeholder>
                    <w15:appearance w15:val="hidden"/>
                  </w:sdtPr>
                  <w:sdtContent>
                    <w:r w:rsidR="00262F63">
                      <w:t>Click or Copy Past this Link to Open</w:t>
                    </w:r>
                  </w:sdtContent>
                </w:sdt>
              </w:sdtContent>
            </w:sdt>
          </w:p>
        </w:tc>
      </w:tr>
      <w:tr w:rsidR="00A92082" w14:paraId="694318C2" w14:textId="77777777" w:rsidTr="00E878E9">
        <w:trPr>
          <w:trHeight w:val="1008"/>
        </w:trPr>
        <w:tc>
          <w:tcPr>
            <w:tcW w:w="10230" w:type="dxa"/>
            <w:gridSpan w:val="2"/>
            <w:vAlign w:val="center"/>
          </w:tcPr>
          <w:p w14:paraId="7757401A" w14:textId="65A79872" w:rsidR="00A92082" w:rsidRPr="00105759" w:rsidRDefault="00A92082" w:rsidP="00E878E9">
            <w:pPr>
              <w:pStyle w:val="Heading3"/>
            </w:pPr>
          </w:p>
        </w:tc>
      </w:tr>
    </w:tbl>
    <w:p w14:paraId="0D69357E" w14:textId="77777777" w:rsidR="00A92082" w:rsidRDefault="00A92082">
      <w:pPr>
        <w:spacing w:before="0" w:after="200" w:line="276" w:lineRule="auto"/>
        <w:ind w:left="0" w:right="0"/>
      </w:pPr>
      <w:r>
        <w:br w:type="page"/>
      </w:r>
    </w:p>
    <w:p w14:paraId="634F7398" w14:textId="08909609" w:rsidR="00A92082" w:rsidRDefault="00971C6B">
      <w:r w:rsidRPr="00971C6B">
        <w:lastRenderedPageBreak/>
        <w:t xml:space="preserve">LANDING </w:t>
      </w:r>
      <w:proofErr w:type="gramStart"/>
      <w:r w:rsidRPr="00971C6B">
        <w:t>PAGE :</w:t>
      </w:r>
      <w:proofErr w:type="gramEnd"/>
      <w:r w:rsidRPr="00971C6B">
        <w:t> </w:t>
      </w:r>
    </w:p>
    <w:p w14:paraId="461D65EC" w14:textId="77777777" w:rsidR="00971C6B" w:rsidRDefault="00971C6B"/>
    <w:p w14:paraId="3DDB1391" w14:textId="438F660D" w:rsidR="00971C6B" w:rsidRDefault="00971C6B">
      <w:r w:rsidRPr="00971C6B">
        <w:drawing>
          <wp:inline distT="0" distB="0" distL="0" distR="0" wp14:anchorId="6F4AC9B3" wp14:editId="24F5B98F">
            <wp:extent cx="5943600" cy="3009900"/>
            <wp:effectExtent l="0" t="0" r="0" b="0"/>
            <wp:docPr id="114238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88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3C52" w14:textId="55320A7D" w:rsidR="00971C6B" w:rsidRDefault="00971C6B">
      <w:r w:rsidRPr="00971C6B">
        <w:t>Initial public page with navigation to Login and Register options for users and admins.</w:t>
      </w:r>
    </w:p>
    <w:p w14:paraId="51B92643" w14:textId="77777777" w:rsidR="00971C6B" w:rsidRDefault="00971C6B"/>
    <w:p w14:paraId="0E8F560A" w14:textId="49B2764E" w:rsidR="00971C6B" w:rsidRDefault="00971C6B">
      <w:r>
        <w:t xml:space="preserve">REGISTER &amp; </w:t>
      </w:r>
      <w:r w:rsidRPr="00971C6B">
        <w:t xml:space="preserve">LOGIN </w:t>
      </w:r>
      <w:proofErr w:type="gramStart"/>
      <w:r w:rsidRPr="00971C6B">
        <w:t>PAGE :</w:t>
      </w:r>
      <w:proofErr w:type="gramEnd"/>
      <w:r w:rsidRPr="00971C6B">
        <w:t> </w:t>
      </w:r>
    </w:p>
    <w:p w14:paraId="3DA56FD1" w14:textId="77777777" w:rsidR="00971C6B" w:rsidRDefault="00971C6B"/>
    <w:p w14:paraId="6204C72B" w14:textId="62C31F73" w:rsidR="00971C6B" w:rsidRDefault="005E7720">
      <w:r w:rsidRPr="005E7720">
        <w:drawing>
          <wp:inline distT="0" distB="0" distL="0" distR="0" wp14:anchorId="729A5E02" wp14:editId="4A915C19">
            <wp:extent cx="5943600" cy="2827020"/>
            <wp:effectExtent l="0" t="0" r="0" b="0"/>
            <wp:docPr id="68851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164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A4B6" w14:textId="77777777" w:rsidR="00971C6B" w:rsidRDefault="00971C6B"/>
    <w:p w14:paraId="6E1A9F72" w14:textId="77777777" w:rsidR="00F04675" w:rsidRDefault="005E7720">
      <w:pPr>
        <w:spacing w:before="0" w:after="200" w:line="276" w:lineRule="auto"/>
        <w:ind w:left="0" w:right="0"/>
      </w:pPr>
      <w:r w:rsidRPr="005E7720">
        <w:lastRenderedPageBreak/>
        <w:drawing>
          <wp:inline distT="0" distB="0" distL="0" distR="0" wp14:anchorId="4CA0A868" wp14:editId="4A697380">
            <wp:extent cx="5943600" cy="2900045"/>
            <wp:effectExtent l="0" t="0" r="0" b="0"/>
            <wp:docPr id="39751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10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7720">
        <w:t xml:space="preserve"> </w:t>
      </w:r>
    </w:p>
    <w:p w14:paraId="27C793BB" w14:textId="77777777" w:rsidR="00F04675" w:rsidRDefault="00F04675">
      <w:pPr>
        <w:spacing w:before="0" w:after="200" w:line="276" w:lineRule="auto"/>
        <w:ind w:left="0" w:right="0"/>
      </w:pPr>
    </w:p>
    <w:p w14:paraId="30C21353" w14:textId="77777777" w:rsidR="00F04675" w:rsidRDefault="00F04675">
      <w:pPr>
        <w:spacing w:before="0" w:after="200" w:line="276" w:lineRule="auto"/>
        <w:ind w:left="0" w:right="0"/>
      </w:pPr>
      <w:r w:rsidRPr="00F04675">
        <w:t>Authenticates users/admins and redirects them to their respective dashboards after verifying credentials.</w:t>
      </w:r>
      <w:r w:rsidRPr="00F04675">
        <w:t xml:space="preserve"> </w:t>
      </w:r>
    </w:p>
    <w:p w14:paraId="7D312816" w14:textId="77777777" w:rsidR="00F04675" w:rsidRDefault="00F04675">
      <w:pPr>
        <w:spacing w:before="0" w:after="200" w:line="276" w:lineRule="auto"/>
        <w:ind w:left="0" w:right="0"/>
      </w:pPr>
      <w:r w:rsidRPr="00F04675">
        <w:t xml:space="preserve">USER </w:t>
      </w:r>
      <w:proofErr w:type="gramStart"/>
      <w:r w:rsidRPr="00F04675">
        <w:t>PAGE :</w:t>
      </w:r>
      <w:proofErr w:type="gramEnd"/>
      <w:r w:rsidRPr="00F04675">
        <w:t xml:space="preserve"> </w:t>
      </w:r>
    </w:p>
    <w:p w14:paraId="4370E186" w14:textId="77777777" w:rsidR="00F04675" w:rsidRDefault="00F04675">
      <w:pPr>
        <w:spacing w:before="0" w:after="200" w:line="276" w:lineRule="auto"/>
        <w:ind w:left="0" w:right="0"/>
      </w:pPr>
      <w:r w:rsidRPr="00F04675">
        <w:drawing>
          <wp:inline distT="0" distB="0" distL="0" distR="0" wp14:anchorId="4A4C11A4" wp14:editId="634DA521">
            <wp:extent cx="5943600" cy="3461385"/>
            <wp:effectExtent l="0" t="0" r="0" b="5715"/>
            <wp:docPr id="42934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433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675">
        <w:t xml:space="preserve"> </w:t>
      </w:r>
    </w:p>
    <w:p w14:paraId="32682E84" w14:textId="77777777" w:rsidR="00F04675" w:rsidRDefault="00F04675">
      <w:pPr>
        <w:spacing w:before="0" w:after="200" w:line="276" w:lineRule="auto"/>
        <w:ind w:left="0" w:right="0"/>
      </w:pPr>
      <w:r>
        <w:lastRenderedPageBreak/>
        <w:t>All Doctor Page:</w:t>
      </w:r>
    </w:p>
    <w:p w14:paraId="4FA7E887" w14:textId="77777777" w:rsidR="00F04675" w:rsidRDefault="00F04675">
      <w:pPr>
        <w:spacing w:before="0" w:after="200" w:line="276" w:lineRule="auto"/>
        <w:ind w:left="0" w:right="0"/>
      </w:pPr>
      <w:r w:rsidRPr="00F04675">
        <w:drawing>
          <wp:inline distT="0" distB="0" distL="0" distR="0" wp14:anchorId="41C25A2A" wp14:editId="5809DD8A">
            <wp:extent cx="5943600" cy="3613150"/>
            <wp:effectExtent l="0" t="0" r="0" b="6350"/>
            <wp:docPr id="113075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588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675">
        <w:t xml:space="preserve"> </w:t>
      </w:r>
    </w:p>
    <w:p w14:paraId="76C6ED1A" w14:textId="77777777" w:rsidR="00F04675" w:rsidRDefault="00F04675">
      <w:pPr>
        <w:spacing w:before="0" w:after="200" w:line="276" w:lineRule="auto"/>
        <w:ind w:left="0" w:right="0"/>
      </w:pPr>
    </w:p>
    <w:p w14:paraId="6A5C3F58" w14:textId="77777777" w:rsidR="00F04675" w:rsidRDefault="00F04675">
      <w:pPr>
        <w:spacing w:before="0" w:after="200" w:line="276" w:lineRule="auto"/>
        <w:ind w:left="0" w:right="0"/>
      </w:pPr>
      <w:r>
        <w:t>About Page:</w:t>
      </w:r>
    </w:p>
    <w:p w14:paraId="3225B6FB" w14:textId="65431821" w:rsidR="00A92082" w:rsidRDefault="00F04675">
      <w:pPr>
        <w:spacing w:before="0" w:after="200" w:line="276" w:lineRule="auto"/>
        <w:ind w:left="0" w:right="0"/>
      </w:pPr>
      <w:r w:rsidRPr="00F04675">
        <w:drawing>
          <wp:inline distT="0" distB="0" distL="0" distR="0" wp14:anchorId="5D7F3735" wp14:editId="5E8D4DE4">
            <wp:extent cx="5943600" cy="3154680"/>
            <wp:effectExtent l="0" t="0" r="0" b="7620"/>
            <wp:docPr id="29908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878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675">
        <w:t xml:space="preserve"> </w:t>
      </w:r>
      <w:r w:rsidR="00A92082">
        <w:br w:type="page"/>
      </w:r>
    </w:p>
    <w:p w14:paraId="5C757DEC" w14:textId="1902516C" w:rsidR="009E4117" w:rsidRDefault="00F04675">
      <w:r w:rsidRPr="00F04675">
        <w:lastRenderedPageBreak/>
        <w:drawing>
          <wp:inline distT="0" distB="0" distL="0" distR="0" wp14:anchorId="08FA5AA7" wp14:editId="61E90240">
            <wp:extent cx="5943600" cy="3505200"/>
            <wp:effectExtent l="0" t="0" r="0" b="0"/>
            <wp:docPr id="125046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610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B174" w14:textId="4B73090C" w:rsidR="00024B92" w:rsidRDefault="00297F69" w:rsidP="005325F0">
      <w:pPr>
        <w:spacing w:before="0"/>
        <w:ind w:left="0"/>
      </w:pPr>
      <w:r>
        <w:t>Contact Page:</w:t>
      </w:r>
    </w:p>
    <w:p w14:paraId="7D275F06" w14:textId="2B3C6C36" w:rsidR="00297F69" w:rsidRDefault="00297F69" w:rsidP="005325F0">
      <w:pPr>
        <w:spacing w:before="0"/>
        <w:ind w:left="0"/>
      </w:pPr>
      <w:r w:rsidRPr="00297F69">
        <w:drawing>
          <wp:inline distT="0" distB="0" distL="0" distR="0" wp14:anchorId="48102C68" wp14:editId="1AA64DA2">
            <wp:extent cx="5943600" cy="3706495"/>
            <wp:effectExtent l="0" t="0" r="0" b="8255"/>
            <wp:docPr id="35412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289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84B6" w14:textId="77777777" w:rsidR="00297F69" w:rsidRDefault="00297F69" w:rsidP="005325F0">
      <w:pPr>
        <w:spacing w:before="0"/>
        <w:ind w:left="0"/>
      </w:pPr>
    </w:p>
    <w:p w14:paraId="7414F869" w14:textId="77777777" w:rsidR="00297F69" w:rsidRDefault="00297F69" w:rsidP="005325F0">
      <w:pPr>
        <w:spacing w:before="0"/>
        <w:ind w:left="0"/>
      </w:pPr>
    </w:p>
    <w:p w14:paraId="5F043775" w14:textId="77777777" w:rsidR="00297F69" w:rsidRDefault="00297F69" w:rsidP="005325F0">
      <w:pPr>
        <w:spacing w:before="0"/>
        <w:ind w:left="0"/>
      </w:pPr>
    </w:p>
    <w:p w14:paraId="3B2EC163" w14:textId="75D4EC46" w:rsidR="00297F69" w:rsidRDefault="00297F69" w:rsidP="005325F0">
      <w:pPr>
        <w:spacing w:before="0"/>
        <w:ind w:left="0"/>
      </w:pPr>
      <w:r>
        <w:lastRenderedPageBreak/>
        <w:t>Profile Page:</w:t>
      </w:r>
    </w:p>
    <w:p w14:paraId="378B45B5" w14:textId="261FC07E" w:rsidR="00297F69" w:rsidRDefault="00297F69" w:rsidP="005325F0">
      <w:pPr>
        <w:spacing w:before="0"/>
        <w:ind w:left="0"/>
      </w:pPr>
      <w:r w:rsidRPr="00297F69">
        <w:drawing>
          <wp:inline distT="0" distB="0" distL="0" distR="0" wp14:anchorId="2B286BBB" wp14:editId="43A0CD60">
            <wp:extent cx="5943600" cy="2004060"/>
            <wp:effectExtent l="0" t="0" r="0" b="0"/>
            <wp:docPr id="49203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310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90AA" w14:textId="4B39066F" w:rsidR="00297F69" w:rsidRDefault="00297F69" w:rsidP="005325F0">
      <w:pPr>
        <w:spacing w:before="0"/>
        <w:ind w:left="0"/>
      </w:pPr>
      <w:r w:rsidRPr="00297F69">
        <w:drawing>
          <wp:inline distT="0" distB="0" distL="0" distR="0" wp14:anchorId="65B8BDF1" wp14:editId="50DB1F28">
            <wp:extent cx="5943600" cy="1082040"/>
            <wp:effectExtent l="0" t="0" r="0" b="3810"/>
            <wp:docPr id="79418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806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EBBF" w14:textId="33F65A52" w:rsidR="00297F69" w:rsidRDefault="004238C8" w:rsidP="005325F0">
      <w:pPr>
        <w:spacing w:before="0"/>
        <w:ind w:left="0"/>
      </w:pPr>
      <w:r>
        <w:t>Book Appointment Page:</w:t>
      </w:r>
    </w:p>
    <w:p w14:paraId="7E71B486" w14:textId="15ED9696" w:rsidR="004238C8" w:rsidRDefault="004238C8" w:rsidP="005325F0">
      <w:pPr>
        <w:spacing w:before="0"/>
        <w:ind w:left="0"/>
      </w:pPr>
      <w:r w:rsidRPr="004238C8">
        <w:drawing>
          <wp:inline distT="0" distB="0" distL="0" distR="0" wp14:anchorId="56B6C691" wp14:editId="6639A615">
            <wp:extent cx="5943600" cy="2217420"/>
            <wp:effectExtent l="0" t="0" r="0" b="0"/>
            <wp:docPr id="192498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892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BF01" w14:textId="77777777" w:rsidR="00297F69" w:rsidRDefault="00297F69" w:rsidP="005325F0">
      <w:pPr>
        <w:spacing w:before="0"/>
        <w:ind w:left="0"/>
      </w:pPr>
    </w:p>
    <w:p w14:paraId="770C5EA0" w14:textId="2E0A00DF" w:rsidR="00297F69" w:rsidRDefault="004238C8" w:rsidP="005325F0">
      <w:pPr>
        <w:spacing w:before="0"/>
        <w:ind w:left="0"/>
      </w:pPr>
      <w:r w:rsidRPr="004238C8">
        <w:drawing>
          <wp:inline distT="0" distB="0" distL="0" distR="0" wp14:anchorId="50D04693" wp14:editId="5CA436DD">
            <wp:extent cx="5943600" cy="2125980"/>
            <wp:effectExtent l="0" t="0" r="0" b="7620"/>
            <wp:docPr id="45682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267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BF1B" w14:textId="3DD5A2CA" w:rsidR="004238C8" w:rsidRDefault="004238C8" w:rsidP="005325F0">
      <w:pPr>
        <w:spacing w:before="0"/>
        <w:ind w:left="0"/>
      </w:pPr>
      <w:r>
        <w:lastRenderedPageBreak/>
        <w:t>My Appointments:</w:t>
      </w:r>
    </w:p>
    <w:p w14:paraId="7B46C7BD" w14:textId="19D3FC2D" w:rsidR="004238C8" w:rsidRDefault="004238C8" w:rsidP="005325F0">
      <w:pPr>
        <w:spacing w:before="0"/>
        <w:ind w:left="0"/>
      </w:pPr>
      <w:r w:rsidRPr="004238C8">
        <w:drawing>
          <wp:inline distT="0" distB="0" distL="0" distR="0" wp14:anchorId="747E1619" wp14:editId="1A404BBA">
            <wp:extent cx="5943600" cy="2651760"/>
            <wp:effectExtent l="0" t="0" r="0" b="0"/>
            <wp:docPr id="42651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140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DD85" w14:textId="77777777" w:rsidR="004238C8" w:rsidRDefault="004238C8" w:rsidP="005325F0">
      <w:pPr>
        <w:spacing w:before="0"/>
        <w:ind w:left="0"/>
      </w:pPr>
    </w:p>
    <w:p w14:paraId="77EA62E4" w14:textId="77C344EB" w:rsidR="004238C8" w:rsidRDefault="004238C8" w:rsidP="005325F0">
      <w:pPr>
        <w:spacing w:before="0"/>
        <w:ind w:left="0"/>
      </w:pPr>
      <w:r>
        <w:t>Admin Dashboard:</w:t>
      </w:r>
    </w:p>
    <w:p w14:paraId="10E23D53" w14:textId="47E5F7C4" w:rsidR="004238C8" w:rsidRDefault="004238C8" w:rsidP="005325F0">
      <w:pPr>
        <w:spacing w:before="0"/>
        <w:ind w:left="0"/>
      </w:pPr>
      <w:r w:rsidRPr="004238C8">
        <w:drawing>
          <wp:inline distT="0" distB="0" distL="0" distR="0" wp14:anchorId="5C5EEBA6" wp14:editId="0FEC659D">
            <wp:extent cx="5943600" cy="2278380"/>
            <wp:effectExtent l="0" t="0" r="0" b="7620"/>
            <wp:docPr id="49649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997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0B2A" w14:textId="598A678C" w:rsidR="004238C8" w:rsidRDefault="00147BEA" w:rsidP="005325F0">
      <w:pPr>
        <w:spacing w:before="0"/>
        <w:ind w:left="0"/>
      </w:pPr>
      <w:r>
        <w:t>Admin Appointment Page:</w:t>
      </w:r>
    </w:p>
    <w:p w14:paraId="53E6ED66" w14:textId="54D2F820" w:rsidR="00147BEA" w:rsidRDefault="00147BEA" w:rsidP="005325F0">
      <w:pPr>
        <w:spacing w:before="0"/>
        <w:ind w:left="0"/>
      </w:pPr>
      <w:r w:rsidRPr="00147BEA">
        <w:drawing>
          <wp:inline distT="0" distB="0" distL="0" distR="0" wp14:anchorId="3C85B453" wp14:editId="6A0914CF">
            <wp:extent cx="5943600" cy="2247900"/>
            <wp:effectExtent l="0" t="0" r="0" b="0"/>
            <wp:docPr id="133859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951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1E17" w14:textId="3242E728" w:rsidR="004238C8" w:rsidRDefault="00147BEA" w:rsidP="005325F0">
      <w:pPr>
        <w:spacing w:before="0"/>
        <w:ind w:left="0"/>
      </w:pPr>
      <w:r>
        <w:lastRenderedPageBreak/>
        <w:t>Add Doctor Page:</w:t>
      </w:r>
    </w:p>
    <w:p w14:paraId="6F58593A" w14:textId="21325840" w:rsidR="00147BEA" w:rsidRDefault="00147BEA" w:rsidP="005325F0">
      <w:pPr>
        <w:spacing w:before="0"/>
        <w:ind w:left="0"/>
      </w:pPr>
      <w:r w:rsidRPr="00147BEA">
        <w:drawing>
          <wp:inline distT="0" distB="0" distL="0" distR="0" wp14:anchorId="23704414" wp14:editId="3BC94DCC">
            <wp:extent cx="5943600" cy="2643505"/>
            <wp:effectExtent l="0" t="0" r="0" b="4445"/>
            <wp:docPr id="86281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121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A4B2" w14:textId="02E18AC4" w:rsidR="00147BEA" w:rsidRDefault="00147BEA" w:rsidP="005325F0">
      <w:pPr>
        <w:spacing w:before="0"/>
        <w:ind w:left="0"/>
      </w:pPr>
      <w:r w:rsidRPr="00147BEA">
        <w:drawing>
          <wp:inline distT="0" distB="0" distL="0" distR="0" wp14:anchorId="21952FF6" wp14:editId="15148300">
            <wp:extent cx="5943600" cy="1139825"/>
            <wp:effectExtent l="0" t="0" r="0" b="3175"/>
            <wp:docPr id="115350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080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0760" w14:textId="52E2F995" w:rsidR="00147BEA" w:rsidRDefault="00147BEA" w:rsidP="005325F0">
      <w:pPr>
        <w:spacing w:before="0"/>
        <w:ind w:left="0"/>
      </w:pPr>
      <w:r>
        <w:t>Doctor List Page:</w:t>
      </w:r>
    </w:p>
    <w:p w14:paraId="1F46F806" w14:textId="672EDED8" w:rsidR="00147BEA" w:rsidRDefault="00147BEA" w:rsidP="005325F0">
      <w:pPr>
        <w:spacing w:before="0"/>
        <w:ind w:left="0"/>
      </w:pPr>
      <w:r w:rsidRPr="00147BEA">
        <w:drawing>
          <wp:inline distT="0" distB="0" distL="0" distR="0" wp14:anchorId="0C27EA86" wp14:editId="275841C4">
            <wp:extent cx="5943600" cy="3014345"/>
            <wp:effectExtent l="0" t="0" r="0" b="0"/>
            <wp:docPr id="55659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965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358E" w14:textId="77777777" w:rsidR="00147BEA" w:rsidRDefault="00147BEA" w:rsidP="005325F0">
      <w:pPr>
        <w:spacing w:before="0"/>
        <w:ind w:left="0"/>
      </w:pPr>
    </w:p>
    <w:p w14:paraId="46933DA6" w14:textId="77777777" w:rsidR="00147BEA" w:rsidRDefault="00147BEA" w:rsidP="005325F0">
      <w:pPr>
        <w:spacing w:before="0"/>
        <w:ind w:left="0"/>
      </w:pPr>
    </w:p>
    <w:p w14:paraId="31EA1568" w14:textId="77777777" w:rsidR="00147BEA" w:rsidRDefault="00147BEA" w:rsidP="005325F0">
      <w:pPr>
        <w:spacing w:before="0"/>
        <w:ind w:left="0"/>
      </w:pPr>
    </w:p>
    <w:p w14:paraId="5A9A714B" w14:textId="2FC7340C" w:rsidR="00147BEA" w:rsidRDefault="00147BEA" w:rsidP="005325F0">
      <w:pPr>
        <w:spacing w:before="0"/>
        <w:ind w:left="0"/>
      </w:pPr>
      <w:r>
        <w:lastRenderedPageBreak/>
        <w:t>Doctor Login Page:</w:t>
      </w:r>
    </w:p>
    <w:p w14:paraId="7C6C3CFB" w14:textId="1CB089FE" w:rsidR="00147BEA" w:rsidRDefault="00147BEA" w:rsidP="005325F0">
      <w:pPr>
        <w:spacing w:before="0"/>
        <w:ind w:left="0"/>
      </w:pPr>
      <w:r w:rsidRPr="00147BEA">
        <w:drawing>
          <wp:inline distT="0" distB="0" distL="0" distR="0" wp14:anchorId="3BAA8587" wp14:editId="5FFC51C7">
            <wp:extent cx="5943600" cy="2542540"/>
            <wp:effectExtent l="0" t="0" r="0" b="0"/>
            <wp:docPr id="83288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82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9976" w14:textId="22B6FE84" w:rsidR="00147BEA" w:rsidRDefault="009D1568" w:rsidP="005325F0">
      <w:pPr>
        <w:spacing w:before="0"/>
        <w:ind w:left="0"/>
      </w:pPr>
      <w:r>
        <w:t>Doctor Dashboard Page:</w:t>
      </w:r>
    </w:p>
    <w:p w14:paraId="2D9BACAD" w14:textId="77777777" w:rsidR="009D1568" w:rsidRDefault="009D1568" w:rsidP="005325F0">
      <w:pPr>
        <w:spacing w:before="0"/>
        <w:ind w:left="0"/>
      </w:pPr>
    </w:p>
    <w:p w14:paraId="2AB1ED55" w14:textId="403F881A" w:rsidR="009D1568" w:rsidRDefault="009D1568" w:rsidP="005325F0">
      <w:pPr>
        <w:spacing w:before="0"/>
        <w:ind w:left="0"/>
      </w:pPr>
      <w:r w:rsidRPr="009D1568">
        <w:drawing>
          <wp:inline distT="0" distB="0" distL="0" distR="0" wp14:anchorId="60551AC5" wp14:editId="16F34A37">
            <wp:extent cx="5943600" cy="1925320"/>
            <wp:effectExtent l="0" t="0" r="0" b="0"/>
            <wp:docPr id="105522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26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63BB" w14:textId="77777777" w:rsidR="009D1568" w:rsidRDefault="009D1568" w:rsidP="005325F0">
      <w:pPr>
        <w:spacing w:before="0"/>
        <w:ind w:left="0"/>
      </w:pPr>
    </w:p>
    <w:p w14:paraId="66521F3C" w14:textId="7F20ACEA" w:rsidR="009D1568" w:rsidRDefault="009D1568" w:rsidP="005325F0">
      <w:pPr>
        <w:spacing w:before="0"/>
        <w:ind w:left="0"/>
      </w:pPr>
      <w:proofErr w:type="gramStart"/>
      <w:r>
        <w:t>Doctor</w:t>
      </w:r>
      <w:proofErr w:type="gramEnd"/>
      <w:r>
        <w:t xml:space="preserve"> Appointment Page:</w:t>
      </w:r>
    </w:p>
    <w:p w14:paraId="48C64368" w14:textId="77777777" w:rsidR="009D1568" w:rsidRDefault="009D1568" w:rsidP="005325F0">
      <w:pPr>
        <w:spacing w:before="0"/>
        <w:ind w:left="0"/>
      </w:pPr>
    </w:p>
    <w:p w14:paraId="62F33415" w14:textId="361194E9" w:rsidR="009D1568" w:rsidRDefault="009D1568" w:rsidP="005325F0">
      <w:pPr>
        <w:spacing w:before="0"/>
        <w:ind w:left="0"/>
      </w:pPr>
      <w:r w:rsidRPr="009D1568">
        <w:drawing>
          <wp:inline distT="0" distB="0" distL="0" distR="0" wp14:anchorId="5B8A7C6B" wp14:editId="10CF4BDE">
            <wp:extent cx="5943600" cy="1513840"/>
            <wp:effectExtent l="0" t="0" r="0" b="0"/>
            <wp:docPr id="210375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591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DB27" w14:textId="77777777" w:rsidR="009D1568" w:rsidRDefault="009D1568" w:rsidP="005325F0">
      <w:pPr>
        <w:spacing w:before="0"/>
        <w:ind w:left="0"/>
      </w:pPr>
    </w:p>
    <w:p w14:paraId="7431AC10" w14:textId="77777777" w:rsidR="009D1568" w:rsidRDefault="009D1568" w:rsidP="005325F0">
      <w:pPr>
        <w:spacing w:before="0"/>
        <w:ind w:left="0"/>
      </w:pPr>
    </w:p>
    <w:p w14:paraId="74FED707" w14:textId="77777777" w:rsidR="009D1568" w:rsidRDefault="009D1568" w:rsidP="005325F0">
      <w:pPr>
        <w:spacing w:before="0"/>
        <w:ind w:left="0"/>
      </w:pPr>
    </w:p>
    <w:p w14:paraId="018FE2F6" w14:textId="44E359A7" w:rsidR="009D1568" w:rsidRDefault="009D1568" w:rsidP="005325F0">
      <w:pPr>
        <w:spacing w:before="0"/>
        <w:ind w:left="0"/>
      </w:pPr>
      <w:r>
        <w:lastRenderedPageBreak/>
        <w:t>Doctor Profile Page:</w:t>
      </w:r>
    </w:p>
    <w:p w14:paraId="6C449A50" w14:textId="5565978A" w:rsidR="009D1568" w:rsidRDefault="009D1568" w:rsidP="005325F0">
      <w:pPr>
        <w:spacing w:before="0"/>
        <w:ind w:left="0"/>
      </w:pPr>
      <w:r w:rsidRPr="009D1568">
        <w:drawing>
          <wp:inline distT="0" distB="0" distL="0" distR="0" wp14:anchorId="35735962" wp14:editId="60F9FD80">
            <wp:extent cx="5943600" cy="5414645"/>
            <wp:effectExtent l="0" t="0" r="0" b="0"/>
            <wp:docPr id="173678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823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DF67" w14:textId="77777777" w:rsidR="00147BEA" w:rsidRDefault="00147BEA" w:rsidP="005325F0">
      <w:pPr>
        <w:spacing w:before="0"/>
        <w:ind w:left="0"/>
      </w:pPr>
    </w:p>
    <w:p w14:paraId="0EBD7DB1" w14:textId="77777777" w:rsidR="004238C8" w:rsidRDefault="004238C8" w:rsidP="005325F0">
      <w:pPr>
        <w:spacing w:before="0"/>
        <w:ind w:left="0"/>
      </w:pPr>
    </w:p>
    <w:p w14:paraId="063E1A7A" w14:textId="77777777" w:rsidR="004238C8" w:rsidRDefault="004238C8" w:rsidP="005325F0">
      <w:pPr>
        <w:spacing w:before="0"/>
        <w:ind w:left="0"/>
      </w:pPr>
    </w:p>
    <w:p w14:paraId="352456F6" w14:textId="77777777" w:rsidR="004238C8" w:rsidRDefault="004238C8" w:rsidP="005325F0">
      <w:pPr>
        <w:spacing w:before="0"/>
        <w:ind w:left="0"/>
      </w:pPr>
    </w:p>
    <w:p w14:paraId="015CCC27" w14:textId="77777777" w:rsidR="004238C8" w:rsidRPr="004008C9" w:rsidRDefault="004238C8" w:rsidP="005325F0">
      <w:pPr>
        <w:spacing w:before="0"/>
        <w:ind w:left="0"/>
      </w:pPr>
    </w:p>
    <w:sectPr w:rsidR="004238C8" w:rsidRPr="004008C9" w:rsidSect="00F017A2">
      <w:headerReference w:type="default" r:id="rId32"/>
      <w:pgSz w:w="12240" w:h="15840"/>
      <w:pgMar w:top="1440" w:right="1440" w:bottom="1440" w:left="1440" w:header="0" w:footer="0" w:gutter="0"/>
      <w:cols w:space="720"/>
      <w:docGrid w:linePitch="4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C5E723" w14:textId="77777777" w:rsidR="008C442A" w:rsidRDefault="008C442A">
      <w:pPr>
        <w:spacing w:before="0"/>
      </w:pPr>
      <w:r>
        <w:separator/>
      </w:r>
    </w:p>
  </w:endnote>
  <w:endnote w:type="continuationSeparator" w:id="0">
    <w:p w14:paraId="38392092" w14:textId="77777777" w:rsidR="008C442A" w:rsidRDefault="008C442A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6CCA4C" w14:textId="77777777" w:rsidR="008C442A" w:rsidRDefault="008C442A">
      <w:pPr>
        <w:spacing w:before="0"/>
      </w:pPr>
      <w:r>
        <w:separator/>
      </w:r>
    </w:p>
  </w:footnote>
  <w:footnote w:type="continuationSeparator" w:id="0">
    <w:p w14:paraId="04DFEC72" w14:textId="77777777" w:rsidR="008C442A" w:rsidRDefault="008C442A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F8194" w14:textId="77777777" w:rsidR="004008C9" w:rsidRDefault="004008C9" w:rsidP="004008C9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082"/>
    <w:rsid w:val="00024B92"/>
    <w:rsid w:val="0003383B"/>
    <w:rsid w:val="00052C52"/>
    <w:rsid w:val="00105759"/>
    <w:rsid w:val="00134C5B"/>
    <w:rsid w:val="00147BEA"/>
    <w:rsid w:val="001D6E60"/>
    <w:rsid w:val="0020003D"/>
    <w:rsid w:val="00262F63"/>
    <w:rsid w:val="00297F69"/>
    <w:rsid w:val="002D3176"/>
    <w:rsid w:val="00326F70"/>
    <w:rsid w:val="003B2720"/>
    <w:rsid w:val="003E6DF0"/>
    <w:rsid w:val="004008C9"/>
    <w:rsid w:val="00412883"/>
    <w:rsid w:val="004238C8"/>
    <w:rsid w:val="004650EC"/>
    <w:rsid w:val="005325F0"/>
    <w:rsid w:val="00582666"/>
    <w:rsid w:val="005D73BC"/>
    <w:rsid w:val="005E7720"/>
    <w:rsid w:val="00673C5F"/>
    <w:rsid w:val="006B609A"/>
    <w:rsid w:val="00715CEC"/>
    <w:rsid w:val="00723AA3"/>
    <w:rsid w:val="007A336B"/>
    <w:rsid w:val="008C442A"/>
    <w:rsid w:val="00971C6B"/>
    <w:rsid w:val="009935EB"/>
    <w:rsid w:val="009D1568"/>
    <w:rsid w:val="009E4117"/>
    <w:rsid w:val="00A51113"/>
    <w:rsid w:val="00A92082"/>
    <w:rsid w:val="00AF300E"/>
    <w:rsid w:val="00B94AC1"/>
    <w:rsid w:val="00CA580F"/>
    <w:rsid w:val="00D02AD4"/>
    <w:rsid w:val="00D85786"/>
    <w:rsid w:val="00E162EB"/>
    <w:rsid w:val="00E22D94"/>
    <w:rsid w:val="00E708F2"/>
    <w:rsid w:val="00E96786"/>
    <w:rsid w:val="00F017A2"/>
    <w:rsid w:val="00F04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500534B"/>
  <w15:chartTrackingRefBased/>
  <w15:docId w15:val="{F98AC3AA-4DF4-4A4B-BF71-E69EA4B82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link w:val="Heading1Char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link w:val="Heading2Char"/>
    <w:unhideWhenUsed/>
    <w:qFormat/>
    <w:rsid w:val="00105759"/>
    <w:pPr>
      <w:spacing w:before="300" w:after="100"/>
      <w:jc w:val="center"/>
      <w:outlineLvl w:val="1"/>
    </w:pPr>
    <w:rPr>
      <w:caps/>
    </w:rPr>
  </w:style>
  <w:style w:type="paragraph" w:styleId="Heading3">
    <w:name w:val="heading 3"/>
    <w:basedOn w:val="Normal"/>
    <w:next w:val="Normal"/>
    <w:link w:val="Heading3Char"/>
    <w:unhideWhenUsed/>
    <w:qFormat/>
    <w:rsid w:val="00105759"/>
    <w:pPr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  <w:style w:type="character" w:customStyle="1" w:styleId="Heading1Char">
    <w:name w:val="Heading 1 Char"/>
    <w:basedOn w:val="DefaultParagraphFont"/>
    <w:link w:val="Heading1"/>
    <w:rsid w:val="00A92082"/>
    <w:rPr>
      <w:rFonts w:asciiTheme="majorHAnsi" w:eastAsiaTheme="majorEastAsia" w:hAnsiTheme="majorHAnsi" w:cstheme="majorBidi"/>
      <w:b/>
      <w:bCs/>
      <w:caps/>
      <w:color w:val="3A3363" w:themeColor="text2"/>
      <w:sz w:val="120"/>
      <w:szCs w:val="120"/>
    </w:rPr>
  </w:style>
  <w:style w:type="character" w:customStyle="1" w:styleId="Heading2Char">
    <w:name w:val="Heading 2 Char"/>
    <w:basedOn w:val="DefaultParagraphFont"/>
    <w:link w:val="Heading2"/>
    <w:rsid w:val="00A92082"/>
    <w:rPr>
      <w:b/>
      <w:bCs/>
      <w:caps/>
      <w:color w:val="3A3363" w:themeColor="text2"/>
      <w:sz w:val="32"/>
      <w:szCs w:val="26"/>
    </w:rPr>
  </w:style>
  <w:style w:type="character" w:customStyle="1" w:styleId="Heading3Char">
    <w:name w:val="Heading 3 Char"/>
    <w:basedOn w:val="DefaultParagraphFont"/>
    <w:link w:val="Heading3"/>
    <w:rsid w:val="00A92082"/>
    <w:rPr>
      <w:b/>
      <w:bCs/>
      <w:color w:val="3A3363" w:themeColor="text2"/>
      <w:sz w:val="40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ka\AppData\Local\Microsoft\Office\16.0\DTS\en-IN%7bCDA87793-843C-4717-806D-3B7D30BBD9E5%7d\%7b4C212ECE-4432-41F6-A961-40FA8707D6FA%7dtf03978815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7AAEE94A29F44BA91C443F623200D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97AFED-5FE8-4E34-9A76-48580B4C612F}"/>
      </w:docPartPr>
      <w:docPartBody>
        <w:p w:rsidR="00000000" w:rsidRDefault="00553A31" w:rsidP="00553A31">
          <w:pPr>
            <w:pStyle w:val="77AAEE94A29F44BA91C443F623200D5A"/>
          </w:pPr>
          <w:r w:rsidRPr="00105759">
            <w:t>PARTY INVITATION</w:t>
          </w:r>
        </w:p>
      </w:docPartBody>
    </w:docPart>
    <w:docPart>
      <w:docPartPr>
        <w:name w:val="4EDB6F06AFD341C994E0D2D91FD352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FBED62-D16B-4C1A-B787-51FD278B9AE2}"/>
      </w:docPartPr>
      <w:docPartBody>
        <w:p w:rsidR="00000000" w:rsidRDefault="00553A31" w:rsidP="00553A31">
          <w:pPr>
            <w:pStyle w:val="4EDB6F06AFD341C994E0D2D91FD35273"/>
          </w:pPr>
          <w:r w:rsidRPr="00105759">
            <w:t>SATURDAY</w:t>
          </w:r>
        </w:p>
      </w:docPartBody>
    </w:docPart>
    <w:docPart>
      <w:docPartPr>
        <w:name w:val="006D2B1A324B4252998B8222AC51C2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A0BF22-B89B-488B-AB89-670B6D615B80}"/>
      </w:docPartPr>
      <w:docPartBody>
        <w:p w:rsidR="00000000" w:rsidRDefault="00553A31" w:rsidP="00553A31">
          <w:pPr>
            <w:pStyle w:val="006D2B1A324B4252998B8222AC51C205"/>
          </w:pPr>
          <w:r w:rsidRPr="00105759">
            <w:t>Instructions</w:t>
          </w:r>
        </w:p>
      </w:docPartBody>
    </w:docPart>
    <w:docPart>
      <w:docPartPr>
        <w:name w:val="1852F03AC8DB4CFA9887C096FA4A5A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585964-9473-42D0-9D4F-A9618094ED13}"/>
      </w:docPartPr>
      <w:docPartBody>
        <w:p w:rsidR="00000000" w:rsidRDefault="00553A31" w:rsidP="00553A31">
          <w:pPr>
            <w:pStyle w:val="1852F03AC8DB4CFA9887C096FA4A5AB7"/>
          </w:pPr>
          <w:r w:rsidRPr="00105759">
            <w:t>Please bring:</w:t>
          </w:r>
        </w:p>
      </w:docPartBody>
    </w:docPart>
    <w:docPart>
      <w:docPartPr>
        <w:name w:val="2C8C98A6DEF744A6B97FE2E10E6877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0463D7-7033-4355-8FE3-D08D282A347E}"/>
      </w:docPartPr>
      <w:docPartBody>
        <w:p w:rsidR="00000000" w:rsidRDefault="00553A31" w:rsidP="00553A31">
          <w:pPr>
            <w:pStyle w:val="2C8C98A6DEF744A6B97FE2E10E68771C"/>
          </w:pPr>
          <w:r w:rsidRPr="00105759">
            <w:t>RSVP TO:</w:t>
          </w:r>
        </w:p>
      </w:docPartBody>
    </w:docPart>
    <w:docPart>
      <w:docPartPr>
        <w:name w:val="315D8D42E3E644BE8C6B1420EE64B2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ED9717-9130-4788-B200-249F8310D08F}"/>
      </w:docPartPr>
      <w:docPartBody>
        <w:p w:rsidR="00000000" w:rsidRDefault="00553A31" w:rsidP="00553A31">
          <w:pPr>
            <w:pStyle w:val="315D8D42E3E644BE8C6B1420EE64B266"/>
          </w:pPr>
          <w:r w:rsidRPr="00105759">
            <w:t>Click or tap here to enter text.</w:t>
          </w:r>
        </w:p>
      </w:docPartBody>
    </w:docPart>
    <w:docPart>
      <w:docPartPr>
        <w:name w:val="E00038F872354DA292E53F01807AF8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88F8B6-3E5B-43D7-B0D7-6036891C0A21}"/>
      </w:docPartPr>
      <w:docPartBody>
        <w:p w:rsidR="00000000" w:rsidRDefault="00553A31" w:rsidP="00553A31">
          <w:pPr>
            <w:pStyle w:val="E00038F872354DA292E53F01807AF85D"/>
          </w:pPr>
          <w:r w:rsidRPr="00105759">
            <w:t>Please bring:</w:t>
          </w:r>
        </w:p>
      </w:docPartBody>
    </w:docPart>
    <w:docPart>
      <w:docPartPr>
        <w:name w:val="885672F3BF82462388CA7810DF2CCB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E229AE-0688-4E80-BF99-481C86B89357}"/>
      </w:docPartPr>
      <w:docPartBody>
        <w:p w:rsidR="00000000" w:rsidRDefault="00553A31" w:rsidP="00553A31">
          <w:pPr>
            <w:pStyle w:val="885672F3BF82462388CA7810DF2CCB70"/>
          </w:pPr>
          <w:r w:rsidRPr="00105759"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A31"/>
    <w:rsid w:val="00326F70"/>
    <w:rsid w:val="00553A31"/>
    <w:rsid w:val="009B6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4464E07B6704D13B4891C39B728A29B">
    <w:name w:val="64464E07B6704D13B4891C39B728A29B"/>
  </w:style>
  <w:style w:type="paragraph" w:customStyle="1" w:styleId="8CCE7944209A4F8792E5B5D5BDBA5080">
    <w:name w:val="8CCE7944209A4F8792E5B5D5BDBA5080"/>
  </w:style>
  <w:style w:type="paragraph" w:customStyle="1" w:styleId="607CB0D6C5E344F99463B81B4FD1DE6C">
    <w:name w:val="607CB0D6C5E344F99463B81B4FD1DE6C"/>
  </w:style>
  <w:style w:type="paragraph" w:customStyle="1" w:styleId="28C3AF60C57346899F1539AFC2F31123">
    <w:name w:val="28C3AF60C57346899F1539AFC2F31123"/>
  </w:style>
  <w:style w:type="paragraph" w:customStyle="1" w:styleId="527B27D9E99F4458BE8F50DA96D00191">
    <w:name w:val="527B27D9E99F4458BE8F50DA96D00191"/>
  </w:style>
  <w:style w:type="paragraph" w:customStyle="1" w:styleId="A6607649235B40F1B62FE08409556306">
    <w:name w:val="A6607649235B40F1B62FE08409556306"/>
  </w:style>
  <w:style w:type="paragraph" w:customStyle="1" w:styleId="6A8B1AA9EF354EDE891868292D112DD3">
    <w:name w:val="6A8B1AA9EF354EDE891868292D112DD3"/>
  </w:style>
  <w:style w:type="paragraph" w:customStyle="1" w:styleId="8B6870BF2B294863B92801404F02EB50">
    <w:name w:val="8B6870BF2B294863B92801404F02EB50"/>
  </w:style>
  <w:style w:type="paragraph" w:customStyle="1" w:styleId="72A1A3AF540A499EA66ED354676CF02B">
    <w:name w:val="72A1A3AF540A499EA66ED354676CF02B"/>
  </w:style>
  <w:style w:type="paragraph" w:customStyle="1" w:styleId="C47A142A018A4B29899F569D55310271">
    <w:name w:val="C47A142A018A4B29899F569D55310271"/>
  </w:style>
  <w:style w:type="paragraph" w:customStyle="1" w:styleId="9D8A4A40AED842E789E04868A2A7E052">
    <w:name w:val="9D8A4A40AED842E789E04868A2A7E052"/>
  </w:style>
  <w:style w:type="paragraph" w:customStyle="1" w:styleId="77AAEE94A29F44BA91C443F623200D5A">
    <w:name w:val="77AAEE94A29F44BA91C443F623200D5A"/>
    <w:rsid w:val="00553A31"/>
  </w:style>
  <w:style w:type="paragraph" w:customStyle="1" w:styleId="4EDB6F06AFD341C994E0D2D91FD35273">
    <w:name w:val="4EDB6F06AFD341C994E0D2D91FD35273"/>
    <w:rsid w:val="00553A31"/>
  </w:style>
  <w:style w:type="paragraph" w:customStyle="1" w:styleId="4FE355AAB57746CBB9EF3DBB5BDF14F3">
    <w:name w:val="4FE355AAB57746CBB9EF3DBB5BDF14F3"/>
    <w:rsid w:val="00553A31"/>
  </w:style>
  <w:style w:type="paragraph" w:customStyle="1" w:styleId="277D9BB1767346908CDE0FF30712EC2D">
    <w:name w:val="277D9BB1767346908CDE0FF30712EC2D"/>
    <w:rsid w:val="00553A31"/>
  </w:style>
  <w:style w:type="paragraph" w:customStyle="1" w:styleId="945E8AB9641E4C41A96EC1BD89EB2188">
    <w:name w:val="945E8AB9641E4C41A96EC1BD89EB2188"/>
    <w:rsid w:val="00553A31"/>
  </w:style>
  <w:style w:type="paragraph" w:customStyle="1" w:styleId="006D2B1A324B4252998B8222AC51C205">
    <w:name w:val="006D2B1A324B4252998B8222AC51C205"/>
    <w:rsid w:val="00553A31"/>
  </w:style>
  <w:style w:type="paragraph" w:customStyle="1" w:styleId="1852F03AC8DB4CFA9887C096FA4A5AB7">
    <w:name w:val="1852F03AC8DB4CFA9887C096FA4A5AB7"/>
    <w:rsid w:val="00553A31"/>
  </w:style>
  <w:style w:type="paragraph" w:customStyle="1" w:styleId="37974CD2B3D3436299A81D4E52CB1B49">
    <w:name w:val="37974CD2B3D3436299A81D4E52CB1B49"/>
    <w:rsid w:val="00553A31"/>
  </w:style>
  <w:style w:type="paragraph" w:customStyle="1" w:styleId="2C8C98A6DEF744A6B97FE2E10E68771C">
    <w:name w:val="2C8C98A6DEF744A6B97FE2E10E68771C"/>
    <w:rsid w:val="00553A31"/>
  </w:style>
  <w:style w:type="paragraph" w:customStyle="1" w:styleId="315D8D42E3E644BE8C6B1420EE64B266">
    <w:name w:val="315D8D42E3E644BE8C6B1420EE64B266"/>
    <w:rsid w:val="00553A31"/>
  </w:style>
  <w:style w:type="paragraph" w:customStyle="1" w:styleId="8B2177CF94844B9AA071AF00E6401789">
    <w:name w:val="8B2177CF94844B9AA071AF00E6401789"/>
    <w:rsid w:val="00553A31"/>
  </w:style>
  <w:style w:type="paragraph" w:customStyle="1" w:styleId="E00038F872354DA292E53F01807AF85D">
    <w:name w:val="E00038F872354DA292E53F01807AF85D"/>
    <w:rsid w:val="00553A31"/>
  </w:style>
  <w:style w:type="paragraph" w:customStyle="1" w:styleId="885672F3BF82462388CA7810DF2CCB70">
    <w:name w:val="885672F3BF82462388CA7810DF2CCB70"/>
    <w:rsid w:val="00553A3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7" ma:contentTypeDescription="Create a new document." ma:contentTypeScope="" ma:versionID="c6f9a84f66a9c8b9a21755b9ffafb945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27df39e3e7036dff54f89ddd5805ce72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FBBB6A40-05D4-43D3-A1B5-58DDB6B680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2534CEB-096C-47B5-9969-A961299A0F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3271B0-4F0C-4FE2-9657-EF025C8469A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{4C212ECE-4432-41F6-A961-40FA8707D6FA}tf03978815_win32</Template>
  <TotalTime>131</TotalTime>
  <Pages>10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praka</dc:creator>
  <cp:lastModifiedBy>prakash v</cp:lastModifiedBy>
  <cp:revision>2</cp:revision>
  <dcterms:created xsi:type="dcterms:W3CDTF">2025-12-21T15:42:00Z</dcterms:created>
  <dcterms:modified xsi:type="dcterms:W3CDTF">2025-12-21T17:55:00Z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